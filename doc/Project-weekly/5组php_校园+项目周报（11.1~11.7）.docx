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  <w:lang w:eastAsia="zh-CN"/>
        </w:rPr>
        <w:t>校园</w:t>
      </w:r>
      <w:r>
        <w:rPr>
          <w:rFonts w:hint="eastAsia"/>
          <w:color w:val="0070C0"/>
          <w:sz w:val="36"/>
          <w:lang w:val="en-US" w:eastAsia="zh-CN"/>
        </w:rPr>
        <w:t>+</w:t>
      </w:r>
      <w:r>
        <w:rPr>
          <w:rFonts w:hint="eastAsia"/>
          <w:color w:val="0070C0"/>
          <w:sz w:val="36"/>
        </w:rPr>
        <w:t>]</w:t>
      </w:r>
      <w:r>
        <w:rPr>
          <w:rFonts w:hint="eastAsia"/>
          <w:sz w:val="36"/>
        </w:rPr>
        <w:t>项目周报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0</w:t>
      </w:r>
      <w:r>
        <w:rPr>
          <w:rFonts w:hint="eastAsia"/>
          <w:color w:val="0070C0"/>
        </w:rPr>
        <w:t xml:space="preserve">1]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6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  <w:lang w:eastAsia="zh-CN"/>
        </w:rPr>
        <w:t>骆静静</w:t>
      </w:r>
      <w:r>
        <w:rPr>
          <w:rFonts w:hint="eastAsia"/>
          <w:color w:val="0070C0"/>
        </w:rPr>
        <w:t>]</w:t>
      </w:r>
    </w:p>
    <w:p>
      <w:pPr>
        <w:pStyle w:val="1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>
      <w:pPr>
        <w:pStyle w:val="14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里程碑趋势图</w:t>
      </w: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057650" cy="2119630"/>
            <wp:effectExtent l="4445" t="4445" r="14605" b="9525"/>
            <wp:docPr id="7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14"/>
        <w:ind w:left="420" w:firstLine="0" w:firstLineChars="0"/>
        <w:rPr>
          <w:rFonts w:hint="eastAsia"/>
          <w:color w:val="0070C0"/>
        </w:rPr>
      </w:pPr>
      <w:r>
        <w:rPr>
          <w:rFonts w:hint="eastAsia"/>
          <w:color w:val="0070C0"/>
        </w:rPr>
        <w:t>项目进度图</w:t>
      </w:r>
    </w:p>
    <w:p>
      <w:pPr>
        <w:pStyle w:val="14"/>
        <w:ind w:left="420" w:firstLine="0" w:firstLineChars="0"/>
        <w:rPr>
          <w:rFonts w:hint="eastAsia"/>
          <w:color w:val="0070C0"/>
        </w:rPr>
      </w:pP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838700" cy="2438400"/>
            <wp:effectExtent l="4445" t="4445" r="14605" b="14605"/>
            <wp:docPr id="9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ind w:left="420" w:firstLine="0" w:firstLineChars="0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0070C0"/>
        </w:rPr>
        <w:t>需求变更</w:t>
      </w:r>
    </w:p>
    <w:p>
      <w:pPr>
        <w:pStyle w:val="14"/>
        <w:ind w:left="420" w:firstLine="0" w:firstLineChars="0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0070C0"/>
        </w:rPr>
        <w:t>测试进度</w:t>
      </w:r>
    </w:p>
    <w:p>
      <w:pPr>
        <w:pStyle w:val="14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Bug趋势</w:t>
      </w:r>
    </w:p>
    <w:p>
      <w:pPr>
        <w:pStyle w:val="14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FFR</w:t>
      </w: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ind w:left="420" w:firstLine="0" w:firstLineChars="0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380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0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</w:tcPr>
          <w:p>
            <w:pPr>
              <w:pStyle w:val="14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前台粗略需求分析</w:t>
            </w:r>
          </w:p>
        </w:tc>
        <w:tc>
          <w:tcPr>
            <w:tcW w:w="2353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rFonts w:hint="eastAsia"/>
                <w:color w:val="0070C0"/>
              </w:rPr>
              <w:t>~2016</w:t>
            </w:r>
            <w:r>
              <w:rPr>
                <w:rFonts w:hint="eastAsia"/>
                <w:color w:val="0070C0"/>
                <w:lang w:val="en-US" w:eastAsia="zh-CN"/>
              </w:rPr>
              <w:t>-11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</w:p>
        </w:tc>
        <w:tc>
          <w:tcPr>
            <w:tcW w:w="1380" w:type="dxa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尤燕飞</w:t>
            </w:r>
          </w:p>
        </w:tc>
        <w:tc>
          <w:tcPr>
            <w:tcW w:w="1610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0070C0"/>
                <w:lang w:eastAsia="zh-CN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2.  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php_校园+编写需求文档-后台端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3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尤燕飞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3.  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php_校园+的前台页面的更改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-6 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高 小力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4.  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php_校园+微信公众号的界面原型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-6 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安 垒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5.  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php_校园+界面原型-首页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-6 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高 小力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6.  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php_校园+界面原型-列表页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-6 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黄 桃源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7.  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 兼职的详细页面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-6 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安 垒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8.  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php_校园+界面原型-理发预约页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-6 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李 雪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9.  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php_校园+各种开发软件的应用并讲解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-6 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李 雪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10.  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 界面原型购物车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-6 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11.  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 兼职页面的首页，兼职的列表页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6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12.  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php_校园+下载安装Axure软件并授权，熟悉其流程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-3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全体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13.  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php_校园+立会总结并发送至小组群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-3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尤 燕飞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14 .  php_校园+界面原型-商家的商品的详细信息页面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15.  php_校园+界面原型-用户订单页用户信息页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黄 桃源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16.  php_校园+界面原型-商家页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尤 燕飞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17.  php_校园+功能以及页面的详细信息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安 垒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18.  php_校园+功能以及页面的详细信息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0%</w:t>
            </w:r>
          </w:p>
        </w:tc>
      </w:tr>
    </w:tbl>
    <w:p>
      <w:pPr>
        <w:pStyle w:val="14"/>
        <w:spacing w:after="156" w:afterLines="50" w:line="240" w:lineRule="auto"/>
        <w:ind w:left="357" w:firstLine="0" w:firstLineChars="0"/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2"/>
          <w:lang w:val="en-US" w:eastAsia="zh-CN" w:bidi="ar-SA"/>
        </w:rPr>
      </w:pPr>
    </w:p>
    <w:p>
      <w:pPr>
        <w:pStyle w:val="14"/>
        <w:numPr>
          <w:numId w:val="0"/>
        </w:numPr>
        <w:ind w:leftChars="0"/>
        <w:rPr>
          <w:b/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  <w:bookmarkStart w:id="0" w:name="_GoBack"/>
      <w:bookmarkEnd w:id="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380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0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</w:tcPr>
          <w:p>
            <w:pPr>
              <w:pStyle w:val="14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前台粗略需求分析</w:t>
            </w:r>
          </w:p>
        </w:tc>
        <w:tc>
          <w:tcPr>
            <w:tcW w:w="2353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rFonts w:hint="eastAsia"/>
                <w:color w:val="0070C0"/>
              </w:rPr>
              <w:t>~2016</w:t>
            </w:r>
            <w:r>
              <w:rPr>
                <w:rFonts w:hint="eastAsia"/>
                <w:color w:val="0070C0"/>
                <w:lang w:val="en-US" w:eastAsia="zh-CN"/>
              </w:rPr>
              <w:t>-11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</w:p>
        </w:tc>
        <w:tc>
          <w:tcPr>
            <w:tcW w:w="1380" w:type="dxa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尤燕飞</w:t>
            </w:r>
          </w:p>
        </w:tc>
        <w:tc>
          <w:tcPr>
            <w:tcW w:w="1610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</w:tcPr>
          <w:p>
            <w:pPr>
              <w:pStyle w:val="14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后台需求分析</w:t>
            </w:r>
          </w:p>
        </w:tc>
        <w:tc>
          <w:tcPr>
            <w:tcW w:w="2353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</w:p>
        </w:tc>
        <w:tc>
          <w:tcPr>
            <w:tcW w:w="1380" w:type="dxa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孙池晔</w:t>
            </w:r>
          </w:p>
        </w:tc>
        <w:tc>
          <w:tcPr>
            <w:tcW w:w="1610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</w:tcPr>
          <w:p>
            <w:pPr>
              <w:pStyle w:val="14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完成课程模块中课程列表的正确显示、翻页、课程搜索功能的测试</w:t>
            </w:r>
          </w:p>
        </w:tc>
        <w:tc>
          <w:tcPr>
            <w:tcW w:w="2353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2016-7-13~2016-7-15</w:t>
            </w:r>
          </w:p>
        </w:tc>
        <w:tc>
          <w:tcPr>
            <w:tcW w:w="1380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某某</w:t>
            </w:r>
          </w:p>
        </w:tc>
        <w:tc>
          <w:tcPr>
            <w:tcW w:w="1610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4.  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php_校园+的前台页面的更改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-6 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高 小力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5.  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php_校园+微信公众号的界面原型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-6 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安 垒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6.  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php_校园+界面原型-首页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-6 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高 小力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7.  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php_校园+界面原型-列表页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-6 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黄 桃源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8.  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 兼职的详细页面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-6 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安 垒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9.  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php_校园+界面原型-理发预约页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-6 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李 雪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10.  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php_校园+各种开发软件的应用并讲解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-6 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李 雪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11.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 界面原型购物车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-6 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12.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 兼职页面的首页，兼职的列表页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6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13.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php_校园+下载安装Axure软件并授权，熟悉其流程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-3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全体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14.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php_校园+立会总结并发送至小组群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-3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尤 燕飞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</w:tbl>
    <w:p>
      <w:pPr>
        <w:pStyle w:val="14"/>
        <w:spacing w:after="156" w:afterLines="50" w:line="240" w:lineRule="auto"/>
        <w:ind w:left="357" w:firstLine="0" w:firstLineChars="0"/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2"/>
          <w:lang w:val="en-US" w:eastAsia="zh-CN" w:bidi="ar-SA"/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4"/>
        <w:spacing w:after="156" w:afterLines="50" w:line="240" w:lineRule="auto"/>
        <w:ind w:left="357" w:firstLine="0" w:firstLineChars="0"/>
        <w:rPr>
          <w:rFonts w:hint="eastAsia" w:eastAsiaTheme="minor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界面原型的整合，应用软件的使用熟练度，对项目的功能需求的深入了解</w:t>
      </w:r>
    </w:p>
    <w:p>
      <w:pPr>
        <w:pStyle w:val="1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410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85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85" w:type="dxa"/>
          </w:tcPr>
          <w:p>
            <w:pPr>
              <w:pStyle w:val="14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详细确定各个模块的功能</w:t>
            </w:r>
          </w:p>
        </w:tc>
        <w:tc>
          <w:tcPr>
            <w:tcW w:w="2410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8</w:t>
            </w:r>
          </w:p>
        </w:tc>
        <w:tc>
          <w:tcPr>
            <w:tcW w:w="1417" w:type="dxa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尤燕飞，孙池晔</w:t>
            </w:r>
          </w:p>
        </w:tc>
        <w:tc>
          <w:tcPr>
            <w:tcW w:w="1610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4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详细需求分析</w:t>
            </w:r>
          </w:p>
        </w:tc>
        <w:tc>
          <w:tcPr>
            <w:tcW w:w="2410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-8~2016-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10</w:t>
            </w:r>
          </w:p>
        </w:tc>
        <w:tc>
          <w:tcPr>
            <w:tcW w:w="1417" w:type="dxa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安磊，黄桃源，李雪</w:t>
            </w:r>
          </w:p>
        </w:tc>
        <w:tc>
          <w:tcPr>
            <w:tcW w:w="1610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4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解</w:t>
            </w:r>
            <w:r>
              <w:rPr>
                <w:rFonts w:hint="eastAsia"/>
                <w:color w:val="0070C0"/>
                <w:lang w:val="en-US" w:eastAsia="zh-CN"/>
              </w:rPr>
              <w:t>界面细节完善</w:t>
            </w:r>
          </w:p>
        </w:tc>
        <w:tc>
          <w:tcPr>
            <w:tcW w:w="2410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11-10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12</w:t>
            </w:r>
          </w:p>
        </w:tc>
        <w:tc>
          <w:tcPr>
            <w:tcW w:w="1417" w:type="dxa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骆静静，高小力</w:t>
            </w:r>
          </w:p>
        </w:tc>
        <w:tc>
          <w:tcPr>
            <w:tcW w:w="1610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>
      <w:pPr>
        <w:pStyle w:val="14"/>
        <w:ind w:left="420" w:firstLine="0" w:firstLineChars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</w:r>
    <w:r>
      <w:rPr>
        <w:rFonts w:hint="eastAsia"/>
      </w:rPr>
      <w:t xml:space="preserve"> 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4F706C9"/>
    <w:multiLevelType w:val="multilevel"/>
    <w:tmpl w:val="44F706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3494B"/>
    <w:rsid w:val="00136271"/>
    <w:rsid w:val="00191AD2"/>
    <w:rsid w:val="001A0FC5"/>
    <w:rsid w:val="001B6818"/>
    <w:rsid w:val="002956BE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A1E1C"/>
    <w:rsid w:val="005C59E4"/>
    <w:rsid w:val="005E5B1D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D03516"/>
    <w:rsid w:val="00D85F3B"/>
    <w:rsid w:val="00DB028C"/>
    <w:rsid w:val="00DD3711"/>
    <w:rsid w:val="00E30B23"/>
    <w:rsid w:val="00EC74FA"/>
    <w:rsid w:val="00ED7C7F"/>
    <w:rsid w:val="00F01BFE"/>
    <w:rsid w:val="00F64FBB"/>
    <w:rsid w:val="00FA70E4"/>
    <w:rsid w:val="00FC69E0"/>
    <w:rsid w:val="00FE2B6F"/>
    <w:rsid w:val="0E201B3A"/>
    <w:rsid w:val="40FB7694"/>
    <w:rsid w:val="5710077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3"/>
    <w:unhideWhenUsed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qFormat/>
    <w:uiPriority w:val="99"/>
    <w:rPr>
      <w:sz w:val="21"/>
      <w:szCs w:val="21"/>
    </w:rPr>
  </w:style>
  <w:style w:type="table" w:styleId="10">
    <w:name w:val="Table Grid"/>
    <w:basedOn w:val="9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6"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uiPriority w:val="99"/>
    <w:rPr>
      <w:sz w:val="18"/>
      <w:szCs w:val="18"/>
    </w:rPr>
  </w:style>
  <w:style w:type="character" w:customStyle="1" w:styleId="13">
    <w:name w:val="批注框文本 Char"/>
    <w:basedOn w:val="7"/>
    <w:link w:val="4"/>
    <w:semiHidden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Char"/>
    <w:basedOn w:val="7"/>
    <w:link w:val="3"/>
    <w:semiHidden/>
    <w:qFormat/>
    <w:uiPriority w:val="99"/>
  </w:style>
  <w:style w:type="character" w:customStyle="1" w:styleId="16">
    <w:name w:val="批注主题 Char"/>
    <w:basedOn w:val="15"/>
    <w:link w:val="2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 5-2 6-1\OTQP-PMT-6-1 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&#39033;&#30446;&#21608;&#25253;\php&#26657;&#22253;+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&#39033;&#30446;&#21608;&#25253;\php&#26657;&#22253;+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'[php校园+项目仪表板.xlsx]里程碑'!$A$1</c:f>
              <c:strCache>
                <c:ptCount val="1"/>
                <c:pt idx="0">
                  <c:v>计划日期</c:v>
                </c:pt>
              </c:strCache>
            </c:strRef>
          </c:tx>
          <c:dLbls>
            <c:delete val="1"/>
          </c:dLbls>
          <c:cat>
            <c:strRef>
              <c:f>'[php校园+项目仪表板.xlsx]里程碑'!$C$2:$C$11</c:f>
              <c:strCache>
                <c:ptCount val="10"/>
                <c:pt idx="0">
                  <c:v>需求收集完成</c:v>
                </c:pt>
                <c:pt idx="1">
                  <c:v>项目启动</c:v>
                </c:pt>
                <c:pt idx="2">
                  <c:v>界面原型</c:v>
                </c:pt>
                <c:pt idx="3">
                  <c:v>项目技术点难点提取与调研</c:v>
                </c:pt>
                <c:pt idx="4">
                  <c:v>前端页面实现</c:v>
                </c:pt>
                <c:pt idx="5">
                  <c:v>网站功能完成</c:v>
                </c:pt>
                <c:pt idx="6">
                  <c:v>主要功能的实现</c:v>
                </c:pt>
                <c:pt idx="7">
                  <c:v>集成调试</c:v>
                </c:pt>
                <c:pt idx="8">
                  <c:v>验收测试</c:v>
                </c:pt>
                <c:pt idx="9">
                  <c:v>交付</c:v>
                </c:pt>
              </c:strCache>
            </c:strRef>
          </c:cat>
          <c:val>
            <c:numRef>
              <c:f>'[php校园+项目仪表板.xlsx]里程碑'!$A$2:$A$11</c:f>
              <c:numCache>
                <c:formatCode>yyyy/m/d</c:formatCode>
                <c:ptCount val="10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'[php校园+项目仪表板.xlsx]里程碑'!$B$1</c:f>
              <c:strCache>
                <c:ptCount val="1"/>
                <c:pt idx="0">
                  <c:v>实际日期</c:v>
                </c:pt>
              </c:strCache>
            </c:strRef>
          </c:tx>
          <c:dLbls>
            <c:delete val="1"/>
          </c:dLbls>
          <c:cat>
            <c:strRef>
              <c:f>'[php校园+项目仪表板.xlsx]里程碑'!$C$2:$C$11</c:f>
              <c:strCache>
                <c:ptCount val="10"/>
                <c:pt idx="0">
                  <c:v>需求收集完成</c:v>
                </c:pt>
                <c:pt idx="1">
                  <c:v>项目启动</c:v>
                </c:pt>
                <c:pt idx="2">
                  <c:v>界面原型</c:v>
                </c:pt>
                <c:pt idx="3">
                  <c:v>项目技术点难点提取与调研</c:v>
                </c:pt>
                <c:pt idx="4">
                  <c:v>前端页面实现</c:v>
                </c:pt>
                <c:pt idx="5">
                  <c:v>网站功能完成</c:v>
                </c:pt>
                <c:pt idx="6">
                  <c:v>主要功能的实现</c:v>
                </c:pt>
                <c:pt idx="7">
                  <c:v>集成调试</c:v>
                </c:pt>
                <c:pt idx="8">
                  <c:v>验收测试</c:v>
                </c:pt>
                <c:pt idx="9">
                  <c:v>交付</c:v>
                </c:pt>
              </c:strCache>
            </c:strRef>
          </c:cat>
          <c:val>
            <c:numRef>
              <c:f>'[php校园+项目仪表板.xlsx]里程碑'!$B$2:$B$11</c:f>
              <c:numCache>
                <c:formatCode>yyyy/m/d</c:formatCode>
                <c:ptCount val="10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184576"/>
        <c:axId val="92186112"/>
      </c:lineChart>
      <c:catAx>
        <c:axId val="9218457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186112"/>
        <c:crosses val="autoZero"/>
        <c:auto val="1"/>
        <c:lblAlgn val="ctr"/>
        <c:lblOffset val="100"/>
        <c:noMultiLvlLbl val="0"/>
      </c:catAx>
      <c:valAx>
        <c:axId val="92186112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18457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'[php校园+项目仪表板.xlsx]项目速度'!$B$1</c:f>
              <c:strCache>
                <c:ptCount val="1"/>
                <c:pt idx="0">
                  <c:v>总数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'[php校园+项目仪表板.xlsx]项目速度'!$A$2:$A$6</c:f>
              <c:numCache>
                <c:formatCode>yyyy/m/d</c:formatCode>
                <c:ptCount val="5"/>
                <c:pt idx="0" c:formatCode="yyyy/m/d">
                  <c:v>42676</c:v>
                </c:pt>
                <c:pt idx="1" c:formatCode="yyyy/m/d">
                  <c:v>42677</c:v>
                </c:pt>
                <c:pt idx="2" c:formatCode="yyyy/m/d">
                  <c:v>42678</c:v>
                </c:pt>
                <c:pt idx="3" c:formatCode="yyyy/m/d">
                  <c:v>42679</c:v>
                </c:pt>
                <c:pt idx="4" c:formatCode="yyyy/m/d">
                  <c:v>42680</c:v>
                </c:pt>
              </c:numCache>
            </c:numRef>
          </c:cat>
          <c:val>
            <c:numRef>
              <c:f>'[php校园+项目仪表板.xlsx]项目速度'!$B$2:$B$6</c:f>
              <c:numCache>
                <c:formatCode>General</c:formatCode>
                <c:ptCount val="5"/>
                <c:pt idx="0">
                  <c:v>6</c:v>
                </c:pt>
                <c:pt idx="1">
                  <c:v>12</c:v>
                </c:pt>
                <c:pt idx="2">
                  <c:v>18</c:v>
                </c:pt>
                <c:pt idx="3">
                  <c:v>18</c:v>
                </c:pt>
                <c:pt idx="4">
                  <c:v>18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'[php校园+项目仪表板.xlsx]项目速度'!$C$1</c:f>
              <c:strCache>
                <c:ptCount val="1"/>
                <c:pt idx="0">
                  <c:v>已完成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'[php校园+项目仪表板.xlsx]项目速度'!$A$2:$A$6</c:f>
              <c:numCache>
                <c:formatCode>yyyy/m/d</c:formatCode>
                <c:ptCount val="5"/>
                <c:pt idx="0" c:formatCode="yyyy/m/d">
                  <c:v>42676</c:v>
                </c:pt>
                <c:pt idx="1" c:formatCode="yyyy/m/d">
                  <c:v>42677</c:v>
                </c:pt>
                <c:pt idx="2" c:formatCode="yyyy/m/d">
                  <c:v>42678</c:v>
                </c:pt>
                <c:pt idx="3" c:formatCode="yyyy/m/d">
                  <c:v>42679</c:v>
                </c:pt>
                <c:pt idx="4" c:formatCode="yyyy/m/d">
                  <c:v>42680</c:v>
                </c:pt>
              </c:numCache>
            </c:numRef>
          </c:cat>
          <c:val>
            <c:numRef>
              <c:f>'[php校园+项目仪表板.xlsx]项目速度'!$C$2:$C$6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6</c:v>
                </c:pt>
                <c:pt idx="3">
                  <c:v>8</c:v>
                </c:pt>
                <c:pt idx="4">
                  <c:v>11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'[php校园+项目仪表板.xlsx]项目速度'!$D$1</c:f>
              <c:strCache>
                <c:ptCount val="1"/>
                <c:pt idx="0">
                  <c:v>剩余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'[php校园+项目仪表板.xlsx]项目速度'!$A$2:$A$6</c:f>
              <c:numCache>
                <c:formatCode>yyyy/m/d</c:formatCode>
                <c:ptCount val="5"/>
                <c:pt idx="0" c:formatCode="yyyy/m/d">
                  <c:v>42676</c:v>
                </c:pt>
                <c:pt idx="1" c:formatCode="yyyy/m/d">
                  <c:v>42677</c:v>
                </c:pt>
                <c:pt idx="2" c:formatCode="yyyy/m/d">
                  <c:v>42678</c:v>
                </c:pt>
                <c:pt idx="3" c:formatCode="yyyy/m/d">
                  <c:v>42679</c:v>
                </c:pt>
                <c:pt idx="4" c:formatCode="yyyy/m/d">
                  <c:v>42680</c:v>
                </c:pt>
              </c:numCache>
            </c:numRef>
          </c:cat>
          <c:val>
            <c:numRef>
              <c:f>'[php校园+项目仪表板.xlsx]项目速度'!$D$2:$D$6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12</c:v>
                </c:pt>
                <c:pt idx="3">
                  <c:v>10</c:v>
                </c:pt>
                <c:pt idx="4">
                  <c:v>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21056"/>
        <c:axId val="98231040"/>
      </c:lineChart>
      <c:dateAx>
        <c:axId val="982210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31040"/>
        <c:crosses val="autoZero"/>
        <c:auto val="1"/>
        <c:lblOffset val="100"/>
        <c:baseTimeUnit val="days"/>
      </c:dateAx>
      <c:valAx>
        <c:axId val="9823104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2105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Pages>1</Pages>
  <Words>106</Words>
  <Characters>607</Characters>
  <Lines>5</Lines>
  <Paragraphs>1</Paragraphs>
  <TotalTime>0</TotalTime>
  <ScaleCrop>false</ScaleCrop>
  <LinksUpToDate>false</LinksUpToDate>
  <CharactersWithSpaces>712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2016-06-14T02:40:00Z</dcterms:created>
  <dc:creator>MengYi</dc:creator>
  <cp:lastModifiedBy>ljj</cp:lastModifiedBy>
  <dcterms:modified xsi:type="dcterms:W3CDTF">2016-11-06T12:31:32Z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